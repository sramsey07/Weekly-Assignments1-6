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6732E43B" w:rsidR="00272DDC" w:rsidRPr="006E6826" w:rsidRDefault="00876CEF" w:rsidP="007F5540">
            <w:pPr>
              <w:keepNext/>
              <w:keepLines/>
            </w:pPr>
            <w:r>
              <w:t>Michael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5A867263" w:rsidR="00272DDC" w:rsidRPr="006E6826" w:rsidRDefault="00876CEF" w:rsidP="007F5540">
            <w:pPr>
              <w:keepNext/>
              <w:keepLines/>
            </w:pPr>
            <w:r>
              <w:t>Samantha Ramsey</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F91F1BE" w:rsidR="00272DDC" w:rsidRPr="006E6826" w:rsidRDefault="00876CEF" w:rsidP="007F5540">
            <w:pPr>
              <w:keepNext/>
              <w:keepLines/>
            </w:pPr>
            <w:r>
              <w:t>January 29, 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7A36142F" w14:textId="77777777" w:rsidR="00876CEF" w:rsidRDefault="00876CEF" w:rsidP="00876CEF">
      <w:pPr>
        <w:pStyle w:val="Heading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Pages 62-63</w:t>
      </w:r>
    </w:p>
    <w:p w14:paraId="07B15965" w14:textId="77777777" w:rsidR="00876CEF" w:rsidRDefault="00876CEF" w:rsidP="00876CEF">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w:t>
      </w:r>
    </w:p>
    <w:p w14:paraId="39BF3728" w14:textId="77777777" w:rsidR="00876CEF" w:rsidRDefault="00876CEF" w:rsidP="00876CEF">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77B3CD99" w14:textId="2D747F93" w:rsidR="00876CEF" w:rsidRDefault="00876CEF" w:rsidP="00876CEF">
      <w:pPr>
        <w:numPr>
          <w:ilvl w:val="0"/>
          <w:numId w:val="11"/>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694F0523" w14:textId="27AF861D" w:rsidR="00DB5538" w:rsidRDefault="001D50AD" w:rsidP="00DB5538">
      <w:pPr>
        <w:shd w:val="clear" w:color="auto" w:fill="FFFFFF"/>
        <w:spacing w:before="100" w:beforeAutospacing="1" w:after="100" w:afterAutospacing="1"/>
        <w:ind w:left="735"/>
        <w:rPr>
          <w:color w:val="2D3B45"/>
          <w:sz w:val="33"/>
          <w:szCs w:val="33"/>
        </w:rPr>
      </w:pPr>
      <w:r w:rsidRPr="001D50AD">
        <w:rPr>
          <w:color w:val="2D3B45"/>
          <w:sz w:val="33"/>
          <w:szCs w:val="33"/>
        </w:rPr>
        <w:drawing>
          <wp:inline distT="0" distB="0" distL="0" distR="0" wp14:anchorId="13B8D510" wp14:editId="61ED1648">
            <wp:extent cx="5405834" cy="42481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33" t="3961" r="1722"/>
                    <a:stretch/>
                  </pic:blipFill>
                  <pic:spPr bwMode="auto">
                    <a:xfrm>
                      <a:off x="0" y="0"/>
                      <a:ext cx="5406919" cy="4249003"/>
                    </a:xfrm>
                    <a:prstGeom prst="rect">
                      <a:avLst/>
                    </a:prstGeom>
                    <a:ln>
                      <a:noFill/>
                    </a:ln>
                    <a:extLst>
                      <a:ext uri="{53640926-AAD7-44D8-BBD7-CCE9431645EC}">
                        <a14:shadowObscured xmlns:a14="http://schemas.microsoft.com/office/drawing/2010/main"/>
                      </a:ext>
                    </a:extLst>
                  </pic:spPr>
                </pic:pic>
              </a:graphicData>
            </a:graphic>
          </wp:inline>
        </w:drawing>
      </w:r>
    </w:p>
    <w:p w14:paraId="47E35F24" w14:textId="77777777" w:rsidR="00876CEF" w:rsidRDefault="00876CEF" w:rsidP="00876CEF">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8</w:t>
      </w:r>
    </w:p>
    <w:p w14:paraId="78C5CBF4" w14:textId="77777777" w:rsidR="00876CEF" w:rsidRDefault="00876CEF" w:rsidP="00876CEF">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572E54B6" w14:textId="5F7CB639" w:rsidR="00876CEF" w:rsidRDefault="00876CEF" w:rsidP="00876CEF">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4E67A264" w14:textId="4913013C" w:rsidR="001D50AD" w:rsidRDefault="00F8059B" w:rsidP="001D50AD">
      <w:pPr>
        <w:shd w:val="clear" w:color="auto" w:fill="FFFFFF"/>
        <w:spacing w:before="100" w:beforeAutospacing="1" w:after="100" w:afterAutospacing="1"/>
        <w:rPr>
          <w:color w:val="2D3B45"/>
          <w:sz w:val="33"/>
          <w:szCs w:val="33"/>
        </w:rPr>
      </w:pPr>
      <w:r w:rsidRPr="00F8059B">
        <w:rPr>
          <w:color w:val="2D3B45"/>
          <w:sz w:val="33"/>
          <w:szCs w:val="33"/>
        </w:rPr>
        <w:drawing>
          <wp:inline distT="0" distB="0" distL="0" distR="0" wp14:anchorId="7923262A" wp14:editId="4BD96563">
            <wp:extent cx="5981700" cy="40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9493" cy="4033986"/>
                    </a:xfrm>
                    <a:prstGeom prst="rect">
                      <a:avLst/>
                    </a:prstGeom>
                  </pic:spPr>
                </pic:pic>
              </a:graphicData>
            </a:graphic>
          </wp:inline>
        </w:drawing>
      </w:r>
    </w:p>
    <w:p w14:paraId="2774BABC" w14:textId="77777777" w:rsidR="00876CEF" w:rsidRDefault="00876CEF" w:rsidP="00876CEF">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10</w:t>
      </w:r>
    </w:p>
    <w:p w14:paraId="442C985C" w14:textId="77777777" w:rsidR="00876CEF" w:rsidRDefault="00876CEF" w:rsidP="00876CEF">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7DDDE7FF" w14:textId="2E1F1F27" w:rsidR="00876CEF" w:rsidRDefault="00876CEF" w:rsidP="00876CEF">
      <w:pPr>
        <w:numPr>
          <w:ilvl w:val="0"/>
          <w:numId w:val="13"/>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5810DCBB" w14:textId="21040116" w:rsidR="00D76BB4" w:rsidRDefault="0043608F" w:rsidP="00740074">
      <w:pPr>
        <w:pStyle w:val="Header"/>
        <w:keepNext/>
        <w:keepLines/>
        <w:tabs>
          <w:tab w:val="clear" w:pos="4320"/>
          <w:tab w:val="clear" w:pos="8640"/>
        </w:tabs>
      </w:pPr>
      <w:r w:rsidRPr="0043608F">
        <w:lastRenderedPageBreak/>
        <w:drawing>
          <wp:inline distT="0" distB="0" distL="0" distR="0" wp14:anchorId="31AA7977" wp14:editId="0432B126">
            <wp:extent cx="6107509" cy="44767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0221" cy="4478738"/>
                    </a:xfrm>
                    <a:prstGeom prst="rect">
                      <a:avLst/>
                    </a:prstGeom>
                  </pic:spPr>
                </pic:pic>
              </a:graphicData>
            </a:graphic>
          </wp:inline>
        </w:drawing>
      </w:r>
    </w:p>
    <w:p w14:paraId="19F0D00C" w14:textId="72ED6ADC" w:rsidR="00D76BB4" w:rsidRDefault="00D76BB4" w:rsidP="00740074">
      <w:pPr>
        <w:pStyle w:val="Header"/>
        <w:keepNext/>
        <w:keepLines/>
        <w:tabs>
          <w:tab w:val="clear" w:pos="4320"/>
          <w:tab w:val="clear" w:pos="8640"/>
        </w:tabs>
      </w:pPr>
    </w:p>
    <w:sectPr w:rsidR="00D76BB4" w:rsidSect="00F36394">
      <w:headerReference w:type="even" r:id="rId11"/>
      <w:headerReference w:type="default" r:id="rId12"/>
      <w:footerReference w:type="even" r:id="rId13"/>
      <w:footerReference w:type="default" r:id="rId14"/>
      <w:headerReference w:type="first" r:id="rId15"/>
      <w:footerReference w:type="firs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B1476" w14:textId="77777777" w:rsidR="00C067D3" w:rsidRDefault="00C067D3">
      <w:r>
        <w:separator/>
      </w:r>
    </w:p>
  </w:endnote>
  <w:endnote w:type="continuationSeparator" w:id="0">
    <w:p w14:paraId="083A0104" w14:textId="77777777" w:rsidR="00C067D3" w:rsidRDefault="00C0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5DF62" w14:textId="77777777" w:rsidR="00C067D3" w:rsidRDefault="00C067D3">
      <w:r>
        <w:separator/>
      </w:r>
    </w:p>
  </w:footnote>
  <w:footnote w:type="continuationSeparator" w:id="0">
    <w:p w14:paraId="04DC10D4" w14:textId="77777777" w:rsidR="00C067D3" w:rsidRDefault="00C06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4D91AAB"/>
    <w:multiLevelType w:val="multilevel"/>
    <w:tmpl w:val="7CE0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E1486"/>
    <w:multiLevelType w:val="multilevel"/>
    <w:tmpl w:val="3446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C10894"/>
    <w:multiLevelType w:val="multilevel"/>
    <w:tmpl w:val="715C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62362"/>
    <w:rsid w:val="00070419"/>
    <w:rsid w:val="00083BFE"/>
    <w:rsid w:val="000A0C86"/>
    <w:rsid w:val="000A14BA"/>
    <w:rsid w:val="000B0B45"/>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D50AD"/>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3608F"/>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C12D7"/>
    <w:rsid w:val="006C221B"/>
    <w:rsid w:val="006C312A"/>
    <w:rsid w:val="006E198A"/>
    <w:rsid w:val="006E69DA"/>
    <w:rsid w:val="00733FE2"/>
    <w:rsid w:val="00740074"/>
    <w:rsid w:val="00745367"/>
    <w:rsid w:val="00754238"/>
    <w:rsid w:val="00755C94"/>
    <w:rsid w:val="00780C6E"/>
    <w:rsid w:val="00795FCA"/>
    <w:rsid w:val="00797288"/>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76CEF"/>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73AC4"/>
    <w:rsid w:val="00BB64C5"/>
    <w:rsid w:val="00BC01C9"/>
    <w:rsid w:val="00BC1A80"/>
    <w:rsid w:val="00BD385C"/>
    <w:rsid w:val="00BE1AD9"/>
    <w:rsid w:val="00BE3EDC"/>
    <w:rsid w:val="00C067D3"/>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B5538"/>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059B"/>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64982397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3</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959</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2023-01-25T01:34:00Z</dcterms:created>
  <dcterms:modified xsi:type="dcterms:W3CDTF">2023-01-26T01:23:00Z</dcterms:modified>
</cp:coreProperties>
</file>